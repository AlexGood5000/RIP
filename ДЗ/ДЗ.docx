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0E09D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bookmarkStart w:id="0" w:name="_Toc89729328"/>
      <w:r w:rsidRPr="004F2E97">
        <w:rPr>
          <w:rFonts w:eastAsia="Times New Roman" w:cs="Times New Roman"/>
          <w:b/>
          <w:color w:val="000000"/>
          <w:szCs w:val="28"/>
          <w:lang w:eastAsia="ru-RU"/>
        </w:rPr>
        <w:t>Московский государственный технический</w:t>
      </w:r>
    </w:p>
    <w:p w14:paraId="0975A647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F2E97">
        <w:rPr>
          <w:rFonts w:eastAsia="Times New Roman" w:cs="Times New Roman"/>
          <w:b/>
          <w:color w:val="000000"/>
          <w:szCs w:val="28"/>
          <w:lang w:eastAsia="ru-RU"/>
        </w:rPr>
        <w:t>университет им. Н.Э. Баумана</w:t>
      </w:r>
    </w:p>
    <w:p w14:paraId="0178B0F6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0E298591" w14:textId="77777777" w:rsidR="004F2E97" w:rsidRPr="004F2E97" w:rsidRDefault="004F2E97" w:rsidP="004F2E97">
      <w:pPr>
        <w:spacing w:before="960" w:after="0" w:line="240" w:lineRule="auto"/>
        <w:ind w:firstLine="0"/>
        <w:jc w:val="center"/>
        <w:rPr>
          <w:rFonts w:eastAsia="Calibri" w:cs="Times New Roman"/>
          <w:szCs w:val="24"/>
        </w:rPr>
      </w:pPr>
      <w:r w:rsidRPr="004F2E97">
        <w:rPr>
          <w:rFonts w:eastAsia="Calibri" w:cs="Times New Roman"/>
          <w:szCs w:val="24"/>
        </w:rPr>
        <w:t>Факультет «</w:t>
      </w:r>
      <w:r w:rsidRPr="004F2E97">
        <w:rPr>
          <w:rFonts w:eastAsia="Calibri" w:cs="Times New Roman"/>
          <w:color w:val="000000"/>
          <w:szCs w:val="24"/>
        </w:rPr>
        <w:t>Радиотехнический</w:t>
      </w:r>
      <w:r w:rsidRPr="004F2E97">
        <w:rPr>
          <w:rFonts w:eastAsia="Calibri" w:cs="Times New Roman"/>
          <w:szCs w:val="24"/>
        </w:rPr>
        <w:t>»</w:t>
      </w:r>
    </w:p>
    <w:p w14:paraId="69F5C7FE" w14:textId="77777777" w:rsidR="004F2E97" w:rsidRPr="004F2E97" w:rsidRDefault="004F2E97" w:rsidP="004F2E97">
      <w:pPr>
        <w:widowControl w:val="0"/>
        <w:spacing w:before="0" w:after="0" w:line="240" w:lineRule="auto"/>
        <w:ind w:firstLine="0"/>
        <w:jc w:val="center"/>
        <w:rPr>
          <w:rFonts w:eastAsia="Times New Roman" w:cs="Times New Roman"/>
          <w:b/>
          <w:color w:val="000000"/>
          <w:sz w:val="24"/>
          <w:szCs w:val="24"/>
          <w:lang w:eastAsia="ru-RU"/>
        </w:rPr>
      </w:pPr>
      <w:r w:rsidRPr="004F2E97">
        <w:rPr>
          <w:rFonts w:eastAsia="Times New Roman" w:cs="Times New Roman"/>
          <w:color w:val="000000"/>
          <w:szCs w:val="24"/>
          <w:lang w:eastAsia="ru-RU"/>
        </w:rPr>
        <w:t>Кафедра ИУ5 «Системы обработки информации и управления»</w:t>
      </w:r>
    </w:p>
    <w:p w14:paraId="15064915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2D2E78B5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 w:val="32"/>
          <w:szCs w:val="28"/>
          <w:lang w:eastAsia="ru-RU"/>
        </w:rPr>
      </w:pPr>
    </w:p>
    <w:p w14:paraId="6AD97591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3803642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8AE621C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4F6A7BC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58DAFC9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79D9FB7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55050652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567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3CD065A2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F2E97">
        <w:rPr>
          <w:rFonts w:eastAsia="Times New Roman" w:cs="Times New Roman"/>
          <w:color w:val="000000"/>
          <w:szCs w:val="28"/>
          <w:lang w:eastAsia="ru-RU"/>
        </w:rPr>
        <w:t>Курс «Разработка интернет-приложений»</w:t>
      </w:r>
    </w:p>
    <w:p w14:paraId="21D7DCA2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137F217" w14:textId="52C55982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4F2E97">
        <w:rPr>
          <w:rFonts w:eastAsia="Times New Roman" w:cs="Times New Roman"/>
          <w:color w:val="000000"/>
          <w:szCs w:val="28"/>
          <w:lang w:eastAsia="ru-RU"/>
        </w:rPr>
        <w:t xml:space="preserve">Отчет по </w:t>
      </w:r>
      <w:r>
        <w:rPr>
          <w:rFonts w:eastAsia="Times New Roman" w:cs="Times New Roman"/>
          <w:color w:val="000000"/>
          <w:szCs w:val="28"/>
          <w:lang w:eastAsia="ru-RU"/>
        </w:rPr>
        <w:t>домашнему заданию</w:t>
      </w:r>
    </w:p>
    <w:p w14:paraId="0A4F41E3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p w14:paraId="1D9F59BD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p w14:paraId="05426AF3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Cs w:val="28"/>
          <w:lang w:eastAsia="ru-RU"/>
        </w:rPr>
      </w:pPr>
    </w:p>
    <w:p w14:paraId="600DA419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65D394A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16B7611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9D4E21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7CB2DAA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8A3BF41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CECFB0D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A6804C7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38C2514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277417C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64182E5A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4F2E97" w:rsidRPr="004F2E97" w14:paraId="26EDA5F7" w14:textId="77777777" w:rsidTr="00EC66EC">
        <w:tc>
          <w:tcPr>
            <w:tcW w:w="1925" w:type="pct"/>
          </w:tcPr>
          <w:p w14:paraId="0EB719BA" w14:textId="77777777" w:rsidR="004F2E97" w:rsidRPr="004F2E97" w:rsidRDefault="004F2E97" w:rsidP="004F2E97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E9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21629EAF" w14:textId="77777777" w:rsidR="004F2E97" w:rsidRPr="004F2E97" w:rsidRDefault="004F2E97" w:rsidP="004F2E97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5F6E5632" w14:textId="77777777" w:rsidR="004F2E97" w:rsidRPr="004F2E97" w:rsidRDefault="004F2E97" w:rsidP="004F2E97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E9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Проверил:</w:t>
            </w:r>
          </w:p>
        </w:tc>
      </w:tr>
      <w:tr w:rsidR="004F2E97" w:rsidRPr="004F2E97" w14:paraId="5C195E2F" w14:textId="77777777" w:rsidTr="00EC66EC">
        <w:tc>
          <w:tcPr>
            <w:tcW w:w="1925" w:type="pct"/>
          </w:tcPr>
          <w:p w14:paraId="0604BA7E" w14:textId="77777777" w:rsidR="004F2E97" w:rsidRPr="004F2E97" w:rsidRDefault="004F2E97" w:rsidP="004F2E97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E9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студент группы РТ5-51Б</w:t>
            </w:r>
          </w:p>
        </w:tc>
        <w:tc>
          <w:tcPr>
            <w:tcW w:w="1408" w:type="pct"/>
          </w:tcPr>
          <w:p w14:paraId="7E732B5E" w14:textId="77777777" w:rsidR="004F2E97" w:rsidRPr="004F2E97" w:rsidRDefault="004F2E97" w:rsidP="004F2E97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2353ACD0" w14:textId="77777777" w:rsidR="004F2E97" w:rsidRPr="004F2E97" w:rsidRDefault="004F2E97" w:rsidP="004F2E97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E9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доцент каф. ИУ5</w:t>
            </w:r>
          </w:p>
        </w:tc>
      </w:tr>
      <w:tr w:rsidR="004F2E97" w:rsidRPr="004F2E97" w14:paraId="714BFD5B" w14:textId="77777777" w:rsidTr="00EC66EC">
        <w:tc>
          <w:tcPr>
            <w:tcW w:w="1925" w:type="pct"/>
          </w:tcPr>
          <w:p w14:paraId="543F1ADF" w14:textId="77777777" w:rsidR="004F2E97" w:rsidRPr="004F2E97" w:rsidRDefault="004F2E97" w:rsidP="004F2E97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4F2E97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Сысоев Александр</w:t>
            </w:r>
          </w:p>
        </w:tc>
        <w:tc>
          <w:tcPr>
            <w:tcW w:w="1408" w:type="pct"/>
          </w:tcPr>
          <w:p w14:paraId="13F6C923" w14:textId="77777777" w:rsidR="004F2E97" w:rsidRPr="004F2E97" w:rsidRDefault="004F2E97" w:rsidP="004F2E97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7D8EFB4F" w14:textId="66148235" w:rsidR="004F2E97" w:rsidRPr="004F2E97" w:rsidRDefault="004F2E97" w:rsidP="004F2E97">
            <w:pPr>
              <w:spacing w:before="0" w:after="0" w:line="240" w:lineRule="auto"/>
              <w:ind w:firstLine="0"/>
              <w:jc w:val="right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Гапанюк Ю. Е.</w:t>
            </w:r>
          </w:p>
        </w:tc>
      </w:tr>
      <w:tr w:rsidR="004F2E97" w:rsidRPr="004F2E97" w14:paraId="0B786C1A" w14:textId="77777777" w:rsidTr="00EC66EC">
        <w:tc>
          <w:tcPr>
            <w:tcW w:w="1925" w:type="pct"/>
          </w:tcPr>
          <w:p w14:paraId="0B438F69" w14:textId="77777777" w:rsidR="004F2E97" w:rsidRPr="004F2E97" w:rsidRDefault="004F2E97" w:rsidP="004F2E97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39E172A8" w14:textId="77777777" w:rsidR="004F2E97" w:rsidRPr="004F2E97" w:rsidRDefault="004F2E97" w:rsidP="004F2E97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408" w:type="pct"/>
          </w:tcPr>
          <w:p w14:paraId="18F863C3" w14:textId="77777777" w:rsidR="004F2E97" w:rsidRPr="004F2E97" w:rsidRDefault="004F2E97" w:rsidP="004F2E97">
            <w:pPr>
              <w:spacing w:before="0" w:after="0" w:line="240" w:lineRule="auto"/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667" w:type="pct"/>
          </w:tcPr>
          <w:p w14:paraId="0C17E352" w14:textId="77777777" w:rsidR="004F2E97" w:rsidRPr="004F2E97" w:rsidRDefault="004F2E97" w:rsidP="004F2E97">
            <w:pPr>
              <w:spacing w:before="0" w:after="0" w:line="240" w:lineRule="auto"/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25D7D479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63FEF42E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46EA7AD4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2C76E2FF" w14:textId="77777777" w:rsidR="004F2E97" w:rsidRPr="004F2E97" w:rsidRDefault="004F2E97" w:rsidP="004F2E97">
      <w:pPr>
        <w:shd w:val="clear" w:color="auto" w:fill="FFFFFF"/>
        <w:spacing w:before="0" w:after="0" w:line="240" w:lineRule="auto"/>
        <w:ind w:firstLine="0"/>
        <w:jc w:val="center"/>
        <w:rPr>
          <w:rFonts w:ascii="Arial" w:eastAsia="Times New Roman" w:hAnsi="Arial" w:cs="Arial"/>
          <w:b/>
          <w:color w:val="000000"/>
          <w:sz w:val="24"/>
          <w:szCs w:val="24"/>
          <w:lang w:eastAsia="ru-RU"/>
        </w:rPr>
      </w:pPr>
    </w:p>
    <w:p w14:paraId="67EF0B27" w14:textId="77777777" w:rsidR="004F2E97" w:rsidRPr="004F2E97" w:rsidRDefault="004F2E97" w:rsidP="004F2E97">
      <w:pPr>
        <w:spacing w:before="0" w:after="0"/>
        <w:ind w:firstLine="0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14:paraId="588BD20D" w14:textId="77777777" w:rsidR="004F2E97" w:rsidRPr="004F2E97" w:rsidRDefault="004F2E97" w:rsidP="004F2E97">
      <w:pPr>
        <w:spacing w:before="0" w:after="0"/>
        <w:ind w:firstLine="0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4F2E97">
        <w:rPr>
          <w:rFonts w:eastAsia="Times New Roman" w:cs="Times New Roman"/>
          <w:color w:val="000000"/>
          <w:sz w:val="24"/>
          <w:szCs w:val="24"/>
          <w:lang w:eastAsia="ru-RU"/>
        </w:rPr>
        <w:t>Москва, 2021 г.</w:t>
      </w:r>
      <w:bookmarkEnd w:id="0"/>
    </w:p>
    <w:p w14:paraId="7E360C5C" w14:textId="678A679C" w:rsidR="00A17643" w:rsidRPr="004F2E97" w:rsidRDefault="00A17643" w:rsidP="004F2E97">
      <w:pPr>
        <w:pStyle w:val="ac"/>
        <w:jc w:val="left"/>
        <w:rPr>
          <w:b/>
          <w:sz w:val="44"/>
          <w:lang w:val="ru-RU"/>
        </w:rPr>
      </w:pPr>
    </w:p>
    <w:p w14:paraId="7E02DBD6" w14:textId="5AEAA10E" w:rsidR="00260A0C" w:rsidRDefault="004F2E97" w:rsidP="000222CD">
      <w:pPr>
        <w:pStyle w:val="1"/>
        <w:rPr>
          <w:sz w:val="28"/>
          <w:szCs w:val="28"/>
        </w:rPr>
      </w:pPr>
      <w:r w:rsidRPr="004F2E97">
        <w:rPr>
          <w:sz w:val="28"/>
          <w:szCs w:val="28"/>
        </w:rPr>
        <w:t>ПОЛУЧЕННОЕ ЗАДАНИЕ</w:t>
      </w:r>
    </w:p>
    <w:p w14:paraId="5F6D637E" w14:textId="77777777" w:rsidR="004F2E97" w:rsidRPr="004F2E97" w:rsidRDefault="004F2E97" w:rsidP="004F2E97">
      <w:r w:rsidRPr="004F2E97">
        <w:t>На основе результатов лабораторных работ 4 и 5, создайте прототип веб-приложения с использованием фреймворка Django на основе базы данных, реализующий концепцию master/detail. Прототип должен содержать:</w:t>
      </w:r>
    </w:p>
    <w:p w14:paraId="028ECBCB" w14:textId="77777777" w:rsidR="004F2E97" w:rsidRPr="004F2E97" w:rsidRDefault="004F2E97" w:rsidP="004F2E97">
      <w:pPr>
        <w:numPr>
          <w:ilvl w:val="0"/>
          <w:numId w:val="13"/>
        </w:numPr>
      </w:pPr>
      <w:r w:rsidRPr="004F2E97">
        <w:t>Две модели, связанные отношением один-ко-многим.</w:t>
      </w:r>
    </w:p>
    <w:p w14:paraId="3B2CD741" w14:textId="77777777" w:rsidR="004F2E97" w:rsidRPr="004F2E97" w:rsidRDefault="004F2E97" w:rsidP="004F2E97">
      <w:pPr>
        <w:numPr>
          <w:ilvl w:val="0"/>
          <w:numId w:val="13"/>
        </w:numPr>
      </w:pPr>
      <w:r w:rsidRPr="004F2E97">
        <w:t>Стандартное средство администрирования Django позволяет редактировать данные моделей. Желательно настроить русификацию ввода и редактирования данных.</w:t>
      </w:r>
    </w:p>
    <w:p w14:paraId="424AAE69" w14:textId="77777777" w:rsidR="004F2E97" w:rsidRPr="004F2E97" w:rsidRDefault="004F2E97" w:rsidP="004F2E97">
      <w:pPr>
        <w:numPr>
          <w:ilvl w:val="0"/>
          <w:numId w:val="13"/>
        </w:numPr>
      </w:pPr>
      <w:r w:rsidRPr="004F2E97">
        <w:t>Веб-приложение формирует отчет в виде отдельного view/template, отчет выводит HTML-страницу, содержащую связанные данные из двух моделей.</w:t>
      </w:r>
    </w:p>
    <w:p w14:paraId="4611BBCD" w14:textId="77777777" w:rsidR="004F2E97" w:rsidRPr="004F2E97" w:rsidRDefault="004F2E97" w:rsidP="004F2E97">
      <w:pPr>
        <w:numPr>
          <w:ilvl w:val="0"/>
          <w:numId w:val="13"/>
        </w:numPr>
      </w:pPr>
      <w:r w:rsidRPr="004F2E97">
        <w:t>Для верстки шаблонов используется фреймворк Bootstrap, или аналогичный фрейворк по желанию студента.</w:t>
      </w:r>
    </w:p>
    <w:p w14:paraId="3A22004E" w14:textId="77777777" w:rsidR="004F2E97" w:rsidRPr="004F2E97" w:rsidRDefault="004F2E97" w:rsidP="004F2E97"/>
    <w:p w14:paraId="4EB898DA" w14:textId="1C1EC5B1" w:rsidR="00480ED0" w:rsidRPr="004F2E97" w:rsidRDefault="004F2E97" w:rsidP="00EB1370">
      <w:pPr>
        <w:pStyle w:val="1"/>
        <w:rPr>
          <w:sz w:val="28"/>
          <w:szCs w:val="28"/>
        </w:rPr>
      </w:pPr>
      <w:r w:rsidRPr="004F2E97">
        <w:rPr>
          <w:sz w:val="28"/>
          <w:szCs w:val="28"/>
        </w:rPr>
        <w:t>ИСХОДНЫЙ КОД</w:t>
      </w:r>
    </w:p>
    <w:p w14:paraId="30CA0CA0" w14:textId="67C370F9" w:rsidR="00F805EE" w:rsidRPr="003435C5" w:rsidRDefault="004F2E97" w:rsidP="003435C5">
      <w:pPr>
        <w:rPr>
          <w:rFonts w:eastAsiaTheme="minorEastAsia"/>
          <w:lang w:eastAsia="zh-CN"/>
        </w:rPr>
      </w:pPr>
      <w:r>
        <w:rPr>
          <w:lang w:eastAsia="ja-JP"/>
        </w:rPr>
        <w:t>Исходный код расположен в</w:t>
      </w:r>
      <w:r w:rsidR="00AC54FB" w:rsidRPr="00AC54FB">
        <w:rPr>
          <w:lang w:eastAsia="ja-JP"/>
        </w:rPr>
        <w:t xml:space="preserve"> </w:t>
      </w:r>
      <w:r w:rsidR="00AC54FB">
        <w:rPr>
          <w:rFonts w:eastAsia="Yu Mincho"/>
          <w:lang w:eastAsia="ja-JP"/>
        </w:rPr>
        <w:t>репозитории</w:t>
      </w:r>
      <w:r w:rsidR="00663807">
        <w:rPr>
          <w:lang w:eastAsia="ja-JP"/>
        </w:rPr>
        <w:t xml:space="preserve"> </w:t>
      </w:r>
      <w:r w:rsidR="00663807">
        <w:rPr>
          <w:rFonts w:eastAsiaTheme="minorEastAsia"/>
          <w:lang w:val="en-US" w:eastAsia="zh-CN"/>
        </w:rPr>
        <w:t>Github</w:t>
      </w:r>
      <w:r>
        <w:rPr>
          <w:rFonts w:eastAsiaTheme="minorEastAsia"/>
          <w:lang w:eastAsia="zh-CN"/>
        </w:rPr>
        <w:t xml:space="preserve"> по ссылке</w:t>
      </w:r>
      <w:r w:rsidR="00663807" w:rsidRPr="00663807">
        <w:rPr>
          <w:rFonts w:eastAsiaTheme="minorEastAsia"/>
          <w:lang w:eastAsia="zh-CN"/>
        </w:rPr>
        <w:t>:</w:t>
      </w:r>
      <w:r w:rsidR="00663807" w:rsidRPr="00663807">
        <w:rPr>
          <w:rFonts w:eastAsiaTheme="minorEastAsia"/>
          <w:lang w:eastAsia="zh-CN"/>
        </w:rPr>
        <w:br/>
      </w:r>
    </w:p>
    <w:p w14:paraId="080243C9" w14:textId="631929B3" w:rsidR="00350C51" w:rsidRDefault="004F2E97" w:rsidP="00F805EE">
      <w:pPr>
        <w:pStyle w:val="1"/>
        <w:rPr>
          <w:sz w:val="28"/>
          <w:szCs w:val="28"/>
          <w:lang w:eastAsia="zh-CN"/>
        </w:rPr>
      </w:pPr>
      <w:r w:rsidRPr="004F2E97">
        <w:rPr>
          <w:sz w:val="28"/>
          <w:szCs w:val="28"/>
          <w:lang w:eastAsia="zh-CN"/>
        </w:rPr>
        <w:t>РЕЗУЛЬТАТ РАБОТЫ ПРОГРАММЫ</w:t>
      </w:r>
    </w:p>
    <w:p w14:paraId="19BDF2F6" w14:textId="669B5433" w:rsidR="004F2E97" w:rsidRDefault="004F2E97" w:rsidP="004F2E97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21028597" wp14:editId="7F0464C8">
            <wp:extent cx="3314700" cy="21564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A18FE" w14:textId="755716F5" w:rsidR="004F2E97" w:rsidRDefault="004F2E97" w:rsidP="004F2E97">
      <w:pPr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 wp14:anchorId="6199A864" wp14:editId="7D8F164A">
            <wp:extent cx="3429000" cy="5867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86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9B6F" w14:textId="44308375" w:rsidR="004F2E97" w:rsidRDefault="004F2E97" w:rsidP="004F2E97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 wp14:anchorId="1C306C14" wp14:editId="65568B72">
            <wp:extent cx="5935980" cy="194310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000B0" w14:textId="77777777" w:rsidR="004F2E97" w:rsidRPr="004F2E97" w:rsidRDefault="004F2E97" w:rsidP="004F2E97">
      <w:pPr>
        <w:jc w:val="center"/>
        <w:rPr>
          <w:lang w:eastAsia="zh-CN"/>
        </w:rPr>
      </w:pPr>
    </w:p>
    <w:p w14:paraId="2FFE921B" w14:textId="76FC9665" w:rsidR="00263A7E" w:rsidRPr="004F2E97" w:rsidRDefault="004F2E97" w:rsidP="00480ED0">
      <w:pPr>
        <w:pStyle w:val="1"/>
        <w:rPr>
          <w:sz w:val="28"/>
          <w:szCs w:val="28"/>
        </w:rPr>
      </w:pPr>
      <w:r w:rsidRPr="004F2E97">
        <w:rPr>
          <w:sz w:val="28"/>
          <w:szCs w:val="28"/>
        </w:rPr>
        <w:lastRenderedPageBreak/>
        <w:t>ВЫВОД</w:t>
      </w:r>
    </w:p>
    <w:p w14:paraId="48332AAA" w14:textId="0B5D11EF" w:rsidR="009010AF" w:rsidRPr="00BF1548" w:rsidRDefault="004F2E97" w:rsidP="009010AF">
      <w:pPr>
        <w:rPr>
          <w:rFonts w:eastAsia="Yu Mincho"/>
          <w:lang w:eastAsia="ja-JP"/>
        </w:rPr>
      </w:pPr>
      <w:r>
        <w:t>В ходе работы над домашним заданием я изучил возможности</w:t>
      </w:r>
      <w:bookmarkStart w:id="1" w:name="_GoBack"/>
      <w:bookmarkEnd w:id="1"/>
      <w:r>
        <w:t xml:space="preserve"> создания прототипа веб-приложения на основе базы данных с использованием фреймворка Django.</w:t>
      </w:r>
    </w:p>
    <w:p w14:paraId="3B0D3294" w14:textId="0AB7CCA9" w:rsidR="008E2CBE" w:rsidRPr="00170A36" w:rsidRDefault="008E2CBE" w:rsidP="009010AF"/>
    <w:sectPr w:rsidR="008E2CBE" w:rsidRPr="00170A36" w:rsidSect="00336554">
      <w:footerReference w:type="default" r:id="rId11"/>
      <w:footerReference w:type="first" r:id="rId12"/>
      <w:pgSz w:w="11906" w:h="16838"/>
      <w:pgMar w:top="828" w:right="1133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AAE681" w14:textId="77777777" w:rsidR="00D745EC" w:rsidRDefault="00D745EC" w:rsidP="00244EAE">
      <w:pPr>
        <w:spacing w:before="0" w:after="0" w:line="240" w:lineRule="auto"/>
      </w:pPr>
      <w:r>
        <w:separator/>
      </w:r>
    </w:p>
    <w:p w14:paraId="085988B5" w14:textId="77777777" w:rsidR="00D745EC" w:rsidRDefault="00D745EC"/>
    <w:p w14:paraId="6DDE30D0" w14:textId="77777777" w:rsidR="00D745EC" w:rsidRDefault="00D745EC" w:rsidP="003F6779"/>
  </w:endnote>
  <w:endnote w:type="continuationSeparator" w:id="0">
    <w:p w14:paraId="22D51E79" w14:textId="77777777" w:rsidR="00D745EC" w:rsidRDefault="00D745EC" w:rsidP="00244EAE">
      <w:pPr>
        <w:spacing w:before="0" w:after="0" w:line="240" w:lineRule="auto"/>
      </w:pPr>
      <w:r>
        <w:continuationSeparator/>
      </w:r>
    </w:p>
    <w:p w14:paraId="64FECF70" w14:textId="77777777" w:rsidR="00D745EC" w:rsidRDefault="00D745EC"/>
    <w:p w14:paraId="1E68EE4B" w14:textId="77777777" w:rsidR="00D745EC" w:rsidRDefault="00D745EC" w:rsidP="003F677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等线 Light">
    <w:panose1 w:val="00000000000000000000"/>
    <w:charset w:val="8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ira Code">
    <w:altName w:val="MS Gothic"/>
    <w:charset w:val="CC"/>
    <w:family w:val="modern"/>
    <w:pitch w:val="fixed"/>
    <w:sig w:usb0="00000001" w:usb1="02003901" w:usb2="02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E04BD" w14:textId="77777777" w:rsidR="00EA00E1" w:rsidRPr="00D33D01" w:rsidRDefault="00244EAE" w:rsidP="00D33D01">
    <w:pPr>
      <w:pStyle w:val="aa"/>
      <w:rPr>
        <w:lang w:val="en-US"/>
      </w:rPr>
    </w:pPr>
    <w:r>
      <w:ptab w:relativeTo="margin" w:alignment="center" w:leader="none"/>
    </w:r>
    <w:r>
      <w:fldChar w:fldCharType="begin"/>
    </w:r>
    <w:r>
      <w:instrText xml:space="preserve"> PAGE   \* MERGEFORMAT </w:instrText>
    </w:r>
    <w:r>
      <w:fldChar w:fldCharType="separate"/>
    </w:r>
    <w:r w:rsidR="004F2E97">
      <w:rPr>
        <w:noProof/>
      </w:rPr>
      <w:t>3</w:t>
    </w:r>
    <w:r>
      <w:rPr>
        <w:noProof/>
      </w:rPr>
      <w:fldChar w:fldCharType="end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36BE55" w14:textId="6B510E22" w:rsidR="00244EAE" w:rsidRPr="00DE013E" w:rsidRDefault="00244EAE" w:rsidP="00244EAE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37EA12" w14:textId="77777777" w:rsidR="00D745EC" w:rsidRDefault="00D745EC" w:rsidP="00244EAE">
      <w:pPr>
        <w:spacing w:before="0" w:after="0" w:line="240" w:lineRule="auto"/>
      </w:pPr>
      <w:r>
        <w:separator/>
      </w:r>
    </w:p>
    <w:p w14:paraId="6B1B8A41" w14:textId="77777777" w:rsidR="00D745EC" w:rsidRDefault="00D745EC"/>
    <w:p w14:paraId="1A93D807" w14:textId="77777777" w:rsidR="00D745EC" w:rsidRDefault="00D745EC" w:rsidP="003F6779"/>
  </w:footnote>
  <w:footnote w:type="continuationSeparator" w:id="0">
    <w:p w14:paraId="25837037" w14:textId="77777777" w:rsidR="00D745EC" w:rsidRDefault="00D745EC" w:rsidP="00244EAE">
      <w:pPr>
        <w:spacing w:before="0" w:after="0" w:line="240" w:lineRule="auto"/>
      </w:pPr>
      <w:r>
        <w:continuationSeparator/>
      </w:r>
    </w:p>
    <w:p w14:paraId="3E74B77C" w14:textId="77777777" w:rsidR="00D745EC" w:rsidRDefault="00D745EC"/>
    <w:p w14:paraId="1EAFF128" w14:textId="77777777" w:rsidR="00D745EC" w:rsidRDefault="00D745EC" w:rsidP="003F6779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62B3E"/>
    <w:multiLevelType w:val="multilevel"/>
    <w:tmpl w:val="39EA1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F00DD6"/>
    <w:multiLevelType w:val="hybridMultilevel"/>
    <w:tmpl w:val="10F0350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D38470B"/>
    <w:multiLevelType w:val="multilevel"/>
    <w:tmpl w:val="8A9AB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570807"/>
    <w:multiLevelType w:val="hybridMultilevel"/>
    <w:tmpl w:val="5A42EE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080351F"/>
    <w:multiLevelType w:val="multilevel"/>
    <w:tmpl w:val="32C28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FB5709"/>
    <w:multiLevelType w:val="multilevel"/>
    <w:tmpl w:val="58F4E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2D434F4"/>
    <w:multiLevelType w:val="hybridMultilevel"/>
    <w:tmpl w:val="4A76F26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525FDD"/>
    <w:multiLevelType w:val="multilevel"/>
    <w:tmpl w:val="DB46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7277852"/>
    <w:multiLevelType w:val="hybridMultilevel"/>
    <w:tmpl w:val="769A7C4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>
    <w:nsid w:val="4DE468C0"/>
    <w:multiLevelType w:val="hybridMultilevel"/>
    <w:tmpl w:val="E3B8C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60EA5"/>
    <w:multiLevelType w:val="hybridMultilevel"/>
    <w:tmpl w:val="03423D2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6B557A7D"/>
    <w:multiLevelType w:val="hybridMultilevel"/>
    <w:tmpl w:val="E4AC2CA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9"/>
  </w:num>
  <w:num w:numId="2">
    <w:abstractNumId w:val="4"/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</w:num>
  <w:num w:numId="5">
    <w:abstractNumId w:val="6"/>
  </w:num>
  <w:num w:numId="6">
    <w:abstractNumId w:val="1"/>
  </w:num>
  <w:num w:numId="7">
    <w:abstractNumId w:val="10"/>
  </w:num>
  <w:num w:numId="8">
    <w:abstractNumId w:val="5"/>
  </w:num>
  <w:num w:numId="9">
    <w:abstractNumId w:val="11"/>
  </w:num>
  <w:num w:numId="10">
    <w:abstractNumId w:val="8"/>
  </w:num>
  <w:num w:numId="11">
    <w:abstractNumId w:val="2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85"/>
    <w:rsid w:val="00015973"/>
    <w:rsid w:val="000169FF"/>
    <w:rsid w:val="000222CD"/>
    <w:rsid w:val="0002676F"/>
    <w:rsid w:val="00086B42"/>
    <w:rsid w:val="000935B9"/>
    <w:rsid w:val="00094A1D"/>
    <w:rsid w:val="000A4DFB"/>
    <w:rsid w:val="000B44E1"/>
    <w:rsid w:val="000B5270"/>
    <w:rsid w:val="000B7969"/>
    <w:rsid w:val="000D050B"/>
    <w:rsid w:val="000D1522"/>
    <w:rsid w:val="000F408A"/>
    <w:rsid w:val="001111B0"/>
    <w:rsid w:val="0011350A"/>
    <w:rsid w:val="001223BE"/>
    <w:rsid w:val="00130048"/>
    <w:rsid w:val="00141A32"/>
    <w:rsid w:val="00146F3D"/>
    <w:rsid w:val="0015026B"/>
    <w:rsid w:val="00151FA2"/>
    <w:rsid w:val="0016020F"/>
    <w:rsid w:val="00170A36"/>
    <w:rsid w:val="00184F92"/>
    <w:rsid w:val="001A028C"/>
    <w:rsid w:val="001A0BFB"/>
    <w:rsid w:val="001A53FA"/>
    <w:rsid w:val="001B19A9"/>
    <w:rsid w:val="001B419C"/>
    <w:rsid w:val="001B7CFC"/>
    <w:rsid w:val="001C4DF5"/>
    <w:rsid w:val="001C71FD"/>
    <w:rsid w:val="001E3E89"/>
    <w:rsid w:val="001F2455"/>
    <w:rsid w:val="002036F4"/>
    <w:rsid w:val="00210A9A"/>
    <w:rsid w:val="00214C94"/>
    <w:rsid w:val="00223697"/>
    <w:rsid w:val="00230578"/>
    <w:rsid w:val="0024285C"/>
    <w:rsid w:val="00244EAE"/>
    <w:rsid w:val="00252FBE"/>
    <w:rsid w:val="00254D5C"/>
    <w:rsid w:val="00260A0C"/>
    <w:rsid w:val="00261642"/>
    <w:rsid w:val="00263A7E"/>
    <w:rsid w:val="002909E3"/>
    <w:rsid w:val="002A1ED0"/>
    <w:rsid w:val="002A418E"/>
    <w:rsid w:val="002A6EB6"/>
    <w:rsid w:val="002B128B"/>
    <w:rsid w:val="002C5AC1"/>
    <w:rsid w:val="002C5C86"/>
    <w:rsid w:val="002D0B9B"/>
    <w:rsid w:val="002D2966"/>
    <w:rsid w:val="002D30E2"/>
    <w:rsid w:val="003207E0"/>
    <w:rsid w:val="003218E8"/>
    <w:rsid w:val="00336554"/>
    <w:rsid w:val="003435C5"/>
    <w:rsid w:val="00350C51"/>
    <w:rsid w:val="00363F6D"/>
    <w:rsid w:val="003764C9"/>
    <w:rsid w:val="00397E7D"/>
    <w:rsid w:val="003A153D"/>
    <w:rsid w:val="003B16C7"/>
    <w:rsid w:val="003B7A99"/>
    <w:rsid w:val="003C6AF5"/>
    <w:rsid w:val="003D33E9"/>
    <w:rsid w:val="003E100D"/>
    <w:rsid w:val="003F544A"/>
    <w:rsid w:val="003F6779"/>
    <w:rsid w:val="004000B3"/>
    <w:rsid w:val="00406E86"/>
    <w:rsid w:val="004073A1"/>
    <w:rsid w:val="00415EA9"/>
    <w:rsid w:val="00432FB3"/>
    <w:rsid w:val="00433919"/>
    <w:rsid w:val="00435D78"/>
    <w:rsid w:val="00444915"/>
    <w:rsid w:val="00461153"/>
    <w:rsid w:val="00461AF1"/>
    <w:rsid w:val="004706E1"/>
    <w:rsid w:val="00480ED0"/>
    <w:rsid w:val="004815FA"/>
    <w:rsid w:val="0049287D"/>
    <w:rsid w:val="004A559E"/>
    <w:rsid w:val="004A597A"/>
    <w:rsid w:val="004B65A1"/>
    <w:rsid w:val="004B76D7"/>
    <w:rsid w:val="004C0A31"/>
    <w:rsid w:val="004D26BD"/>
    <w:rsid w:val="004F2E97"/>
    <w:rsid w:val="00517108"/>
    <w:rsid w:val="00537368"/>
    <w:rsid w:val="00547E43"/>
    <w:rsid w:val="005504E1"/>
    <w:rsid w:val="0055093A"/>
    <w:rsid w:val="00575FDA"/>
    <w:rsid w:val="00576712"/>
    <w:rsid w:val="00586A0F"/>
    <w:rsid w:val="00594AB9"/>
    <w:rsid w:val="005A25DD"/>
    <w:rsid w:val="005A71C0"/>
    <w:rsid w:val="005B1DD8"/>
    <w:rsid w:val="005B2458"/>
    <w:rsid w:val="005D19D4"/>
    <w:rsid w:val="005D23B0"/>
    <w:rsid w:val="005F462D"/>
    <w:rsid w:val="005F6DD0"/>
    <w:rsid w:val="00610635"/>
    <w:rsid w:val="0062316F"/>
    <w:rsid w:val="006231BB"/>
    <w:rsid w:val="0062526F"/>
    <w:rsid w:val="00636EF8"/>
    <w:rsid w:val="00663807"/>
    <w:rsid w:val="00676146"/>
    <w:rsid w:val="006826F9"/>
    <w:rsid w:val="00685F04"/>
    <w:rsid w:val="0068762B"/>
    <w:rsid w:val="00687D7C"/>
    <w:rsid w:val="00691BFF"/>
    <w:rsid w:val="006A6944"/>
    <w:rsid w:val="006A6FF6"/>
    <w:rsid w:val="006C2409"/>
    <w:rsid w:val="006C7C0E"/>
    <w:rsid w:val="006D276A"/>
    <w:rsid w:val="006E465F"/>
    <w:rsid w:val="006E5749"/>
    <w:rsid w:val="006F2FA0"/>
    <w:rsid w:val="0070309E"/>
    <w:rsid w:val="007124A6"/>
    <w:rsid w:val="00721A89"/>
    <w:rsid w:val="00753119"/>
    <w:rsid w:val="00755A52"/>
    <w:rsid w:val="00760B1D"/>
    <w:rsid w:val="00760FC6"/>
    <w:rsid w:val="00764971"/>
    <w:rsid w:val="0076602D"/>
    <w:rsid w:val="007670CD"/>
    <w:rsid w:val="00773602"/>
    <w:rsid w:val="00775DA9"/>
    <w:rsid w:val="007814A4"/>
    <w:rsid w:val="00791B70"/>
    <w:rsid w:val="0079550B"/>
    <w:rsid w:val="007A18C3"/>
    <w:rsid w:val="007A3B44"/>
    <w:rsid w:val="007B183F"/>
    <w:rsid w:val="007C564E"/>
    <w:rsid w:val="007C5E15"/>
    <w:rsid w:val="007C74D1"/>
    <w:rsid w:val="007E0BA0"/>
    <w:rsid w:val="00801E40"/>
    <w:rsid w:val="00805CC0"/>
    <w:rsid w:val="008066A8"/>
    <w:rsid w:val="00822EE1"/>
    <w:rsid w:val="0082407E"/>
    <w:rsid w:val="00851F68"/>
    <w:rsid w:val="0085224B"/>
    <w:rsid w:val="00883563"/>
    <w:rsid w:val="0088701E"/>
    <w:rsid w:val="008A16D0"/>
    <w:rsid w:val="008C3830"/>
    <w:rsid w:val="008C6E1E"/>
    <w:rsid w:val="008D3F16"/>
    <w:rsid w:val="008E2CBE"/>
    <w:rsid w:val="008F43AD"/>
    <w:rsid w:val="008F46A4"/>
    <w:rsid w:val="009010AF"/>
    <w:rsid w:val="00904EF7"/>
    <w:rsid w:val="009112BD"/>
    <w:rsid w:val="009123B2"/>
    <w:rsid w:val="009156AE"/>
    <w:rsid w:val="00920E9D"/>
    <w:rsid w:val="00931CA1"/>
    <w:rsid w:val="00937308"/>
    <w:rsid w:val="00946270"/>
    <w:rsid w:val="009513A2"/>
    <w:rsid w:val="00951FE6"/>
    <w:rsid w:val="009558CC"/>
    <w:rsid w:val="00975668"/>
    <w:rsid w:val="00976AA6"/>
    <w:rsid w:val="00981CA5"/>
    <w:rsid w:val="00985E6E"/>
    <w:rsid w:val="009A2EE4"/>
    <w:rsid w:val="009B0137"/>
    <w:rsid w:val="009B6562"/>
    <w:rsid w:val="009C0E20"/>
    <w:rsid w:val="009C36F1"/>
    <w:rsid w:val="009C3D4C"/>
    <w:rsid w:val="009C74AB"/>
    <w:rsid w:val="009E3DA9"/>
    <w:rsid w:val="00A00313"/>
    <w:rsid w:val="00A13F01"/>
    <w:rsid w:val="00A17643"/>
    <w:rsid w:val="00A227A7"/>
    <w:rsid w:val="00A341CC"/>
    <w:rsid w:val="00A426E4"/>
    <w:rsid w:val="00A46B44"/>
    <w:rsid w:val="00A53D18"/>
    <w:rsid w:val="00A77A0C"/>
    <w:rsid w:val="00A80489"/>
    <w:rsid w:val="00AC54FB"/>
    <w:rsid w:val="00AD5C46"/>
    <w:rsid w:val="00AD651A"/>
    <w:rsid w:val="00AF151B"/>
    <w:rsid w:val="00AF1EB4"/>
    <w:rsid w:val="00AF31FD"/>
    <w:rsid w:val="00AF6680"/>
    <w:rsid w:val="00AF7C64"/>
    <w:rsid w:val="00B1042D"/>
    <w:rsid w:val="00B2126C"/>
    <w:rsid w:val="00B566FE"/>
    <w:rsid w:val="00B66E25"/>
    <w:rsid w:val="00B77C8E"/>
    <w:rsid w:val="00B90BB1"/>
    <w:rsid w:val="00B91B30"/>
    <w:rsid w:val="00BA1555"/>
    <w:rsid w:val="00BD08F0"/>
    <w:rsid w:val="00BF1548"/>
    <w:rsid w:val="00C03E95"/>
    <w:rsid w:val="00C1048C"/>
    <w:rsid w:val="00C11BB2"/>
    <w:rsid w:val="00C2715F"/>
    <w:rsid w:val="00C31C8D"/>
    <w:rsid w:val="00C40E6A"/>
    <w:rsid w:val="00C80E6D"/>
    <w:rsid w:val="00C8651F"/>
    <w:rsid w:val="00C86EF3"/>
    <w:rsid w:val="00CA7C36"/>
    <w:rsid w:val="00CD424A"/>
    <w:rsid w:val="00CE0775"/>
    <w:rsid w:val="00CE27BB"/>
    <w:rsid w:val="00D03C71"/>
    <w:rsid w:val="00D04537"/>
    <w:rsid w:val="00D11F69"/>
    <w:rsid w:val="00D146D4"/>
    <w:rsid w:val="00D3183B"/>
    <w:rsid w:val="00D31B51"/>
    <w:rsid w:val="00D33D01"/>
    <w:rsid w:val="00D43B24"/>
    <w:rsid w:val="00D44DF1"/>
    <w:rsid w:val="00D5182F"/>
    <w:rsid w:val="00D52755"/>
    <w:rsid w:val="00D60A36"/>
    <w:rsid w:val="00D64064"/>
    <w:rsid w:val="00D64F10"/>
    <w:rsid w:val="00D665D0"/>
    <w:rsid w:val="00D745EC"/>
    <w:rsid w:val="00DB13A7"/>
    <w:rsid w:val="00DC5BDE"/>
    <w:rsid w:val="00DD0D45"/>
    <w:rsid w:val="00DE013E"/>
    <w:rsid w:val="00DF1F7D"/>
    <w:rsid w:val="00DF4877"/>
    <w:rsid w:val="00E0334B"/>
    <w:rsid w:val="00E034AB"/>
    <w:rsid w:val="00E0514C"/>
    <w:rsid w:val="00E130EC"/>
    <w:rsid w:val="00E3247F"/>
    <w:rsid w:val="00E50BCB"/>
    <w:rsid w:val="00E51305"/>
    <w:rsid w:val="00E5287D"/>
    <w:rsid w:val="00E53625"/>
    <w:rsid w:val="00E66CBA"/>
    <w:rsid w:val="00E67B6D"/>
    <w:rsid w:val="00E73732"/>
    <w:rsid w:val="00E73F76"/>
    <w:rsid w:val="00E74BA1"/>
    <w:rsid w:val="00E87DFE"/>
    <w:rsid w:val="00E91258"/>
    <w:rsid w:val="00E938A0"/>
    <w:rsid w:val="00E97468"/>
    <w:rsid w:val="00EA00E1"/>
    <w:rsid w:val="00EA5D9B"/>
    <w:rsid w:val="00EB1370"/>
    <w:rsid w:val="00ED0029"/>
    <w:rsid w:val="00EE713E"/>
    <w:rsid w:val="00F2650F"/>
    <w:rsid w:val="00F27CF2"/>
    <w:rsid w:val="00F27E9C"/>
    <w:rsid w:val="00F30949"/>
    <w:rsid w:val="00F56A37"/>
    <w:rsid w:val="00F64409"/>
    <w:rsid w:val="00F805EE"/>
    <w:rsid w:val="00F870CA"/>
    <w:rsid w:val="00FA04AE"/>
    <w:rsid w:val="00FA796C"/>
    <w:rsid w:val="00FA7E49"/>
    <w:rsid w:val="00FB7648"/>
    <w:rsid w:val="00FE4E85"/>
    <w:rsid w:val="00FF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7A9F9B"/>
  <w15:docId w15:val="{ED81F669-8392-4033-9E1E-CBC565D4B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0AF"/>
    <w:pPr>
      <w:spacing w:before="12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40E6A"/>
    <w:pPr>
      <w:keepNext/>
      <w:keepLines/>
      <w:spacing w:before="360" w:after="120"/>
      <w:jc w:val="center"/>
      <w:outlineLvl w:val="0"/>
    </w:pPr>
    <w:rPr>
      <w:rFonts w:eastAsiaTheme="majorEastAsia" w:cstheme="majorBidi"/>
      <w:b/>
      <w:sz w:val="4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3A7E"/>
    <w:pPr>
      <w:keepNext/>
      <w:keepLines/>
      <w:spacing w:before="40" w:after="0"/>
      <w:outlineLvl w:val="1"/>
    </w:pPr>
    <w:rPr>
      <w:rFonts w:eastAsiaTheme="majorEastAsia" w:cstheme="majorBidi"/>
      <w:b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A7E"/>
    <w:pPr>
      <w:keepNext/>
      <w:keepLines/>
      <w:spacing w:before="40" w:after="0"/>
      <w:outlineLvl w:val="2"/>
    </w:pPr>
    <w:rPr>
      <w:rFonts w:eastAsiaTheme="majorEastAsia" w:cstheme="majorBidi"/>
      <w:b/>
      <w:sz w:val="32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D1522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table" w:styleId="a3">
    <w:name w:val="Table Grid"/>
    <w:basedOn w:val="a1"/>
    <w:uiPriority w:val="39"/>
    <w:rsid w:val="000D1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2126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50B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50BCB"/>
    <w:rPr>
      <w:rFonts w:ascii="Tahoma" w:hAnsi="Tahoma" w:cs="Tahoma"/>
      <w:sz w:val="16"/>
      <w:szCs w:val="16"/>
    </w:rPr>
  </w:style>
  <w:style w:type="paragraph" w:styleId="a7">
    <w:name w:val="No Spacing"/>
    <w:basedOn w:val="a"/>
    <w:uiPriority w:val="1"/>
    <w:qFormat/>
    <w:rsid w:val="003F6779"/>
    <w:pPr>
      <w:spacing w:before="0" w:after="0" w:line="240" w:lineRule="auto"/>
      <w:ind w:firstLine="0"/>
      <w:jc w:val="center"/>
    </w:pPr>
    <w:rPr>
      <w:rFonts w:eastAsia="Times New Roman" w:cs="Times New Roman"/>
      <w:b/>
      <w:sz w:val="24"/>
      <w:szCs w:val="24"/>
      <w:lang w:val="ru" w:eastAsia="ru-RU"/>
    </w:rPr>
  </w:style>
  <w:style w:type="character" w:customStyle="1" w:styleId="10">
    <w:name w:val="Заголовок 1 Знак"/>
    <w:basedOn w:val="a0"/>
    <w:link w:val="1"/>
    <w:uiPriority w:val="9"/>
    <w:rsid w:val="00C40E6A"/>
    <w:rPr>
      <w:rFonts w:ascii="Times New Roman" w:eastAsiaTheme="majorEastAsia" w:hAnsi="Times New Roman" w:cstheme="majorBidi"/>
      <w:b/>
      <w:sz w:val="44"/>
      <w:szCs w:val="32"/>
    </w:rPr>
  </w:style>
  <w:style w:type="paragraph" w:styleId="a8">
    <w:name w:val="header"/>
    <w:basedOn w:val="a"/>
    <w:link w:val="a9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44EAE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244EAE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44EAE"/>
    <w:rPr>
      <w:rFonts w:ascii="Times New Roman" w:hAnsi="Times New Roman"/>
      <w:sz w:val="28"/>
    </w:rPr>
  </w:style>
  <w:style w:type="paragraph" w:styleId="ac">
    <w:name w:val="TOC Heading"/>
    <w:basedOn w:val="1"/>
    <w:next w:val="a"/>
    <w:uiPriority w:val="39"/>
    <w:unhideWhenUsed/>
    <w:qFormat/>
    <w:rsid w:val="00A80489"/>
    <w:pPr>
      <w:spacing w:before="240" w:after="0" w:line="259" w:lineRule="auto"/>
      <w:ind w:firstLine="0"/>
      <w:outlineLvl w:val="9"/>
    </w:pPr>
    <w:rPr>
      <w:b w:val="0"/>
      <w:sz w:val="4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E73F76"/>
    <w:pPr>
      <w:spacing w:after="100"/>
    </w:pPr>
  </w:style>
  <w:style w:type="character" w:styleId="ad">
    <w:name w:val="Hyperlink"/>
    <w:basedOn w:val="a0"/>
    <w:uiPriority w:val="99"/>
    <w:unhideWhenUsed/>
    <w:rsid w:val="00E73F76"/>
    <w:rPr>
      <w:color w:val="0563C1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263A7E"/>
  </w:style>
  <w:style w:type="character" w:customStyle="1" w:styleId="20">
    <w:name w:val="Заголовок 2 Знак"/>
    <w:basedOn w:val="a0"/>
    <w:link w:val="2"/>
    <w:uiPriority w:val="9"/>
    <w:rsid w:val="00263A7E"/>
    <w:rPr>
      <w:rFonts w:ascii="Times New Roman" w:eastAsiaTheme="majorEastAsia" w:hAnsi="Times New Roman" w:cstheme="majorBidi"/>
      <w:b/>
      <w:sz w:val="3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A7E"/>
    <w:rPr>
      <w:rFonts w:ascii="Times New Roman" w:eastAsiaTheme="majorEastAsia" w:hAnsi="Times New Roman" w:cstheme="majorBidi"/>
      <w:b/>
      <w:sz w:val="32"/>
      <w:szCs w:val="24"/>
    </w:rPr>
  </w:style>
  <w:style w:type="paragraph" w:customStyle="1" w:styleId="BlockCode">
    <w:name w:val="BlockCode"/>
    <w:basedOn w:val="a"/>
    <w:link w:val="BlockCodeChar"/>
    <w:qFormat/>
    <w:rsid w:val="007C564E"/>
    <w:rPr>
      <w:rFonts w:ascii="Fira Code" w:hAnsi="Fira Code"/>
    </w:rPr>
  </w:style>
  <w:style w:type="paragraph" w:customStyle="1" w:styleId="CodeBlock">
    <w:name w:val="CodeBlock"/>
    <w:basedOn w:val="a"/>
    <w:next w:val="a"/>
    <w:link w:val="CodeBlockChar"/>
    <w:qFormat/>
    <w:rsid w:val="00336554"/>
    <w:pPr>
      <w:pBdr>
        <w:top w:val="single" w:sz="6" w:space="12" w:color="EAECF0"/>
        <w:left w:val="single" w:sz="6" w:space="12" w:color="EAECF0"/>
        <w:bottom w:val="single" w:sz="6" w:space="12" w:color="EAECF0"/>
        <w:right w:val="single" w:sz="6" w:space="12" w:color="EAECF0"/>
      </w:pBdr>
      <w:shd w:val="clear" w:color="auto" w:fill="F8F9FA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8647"/>
        <w:tab w:val="left" w:pos="9214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120" w:line="240" w:lineRule="auto"/>
      <w:ind w:right="423" w:firstLine="0"/>
    </w:pPr>
    <w:rPr>
      <w:rFonts w:ascii="Fira Code" w:eastAsia="Times New Roman" w:hAnsi="Fira Code" w:cs="Courier New"/>
      <w:color w:val="404040" w:themeColor="text1" w:themeTint="BF"/>
      <w:sz w:val="21"/>
      <w:szCs w:val="21"/>
      <w:lang w:val="en-US" w:eastAsia="zh-CN"/>
    </w:rPr>
  </w:style>
  <w:style w:type="character" w:customStyle="1" w:styleId="BlockCodeChar">
    <w:name w:val="BlockCode Char"/>
    <w:basedOn w:val="a0"/>
    <w:link w:val="BlockCode"/>
    <w:rsid w:val="007C564E"/>
    <w:rPr>
      <w:rFonts w:ascii="Fira Code" w:hAnsi="Fira Code"/>
      <w:sz w:val="28"/>
    </w:rPr>
  </w:style>
  <w:style w:type="character" w:customStyle="1" w:styleId="CodeBlockChar">
    <w:name w:val="CodeBlock Char"/>
    <w:basedOn w:val="a0"/>
    <w:link w:val="CodeBlock"/>
    <w:rsid w:val="00336554"/>
    <w:rPr>
      <w:rFonts w:ascii="Fira Code" w:eastAsia="Times New Roman" w:hAnsi="Fira Code" w:cs="Courier New"/>
      <w:color w:val="404040" w:themeColor="text1" w:themeTint="BF"/>
      <w:sz w:val="21"/>
      <w:szCs w:val="21"/>
      <w:shd w:val="clear" w:color="auto" w:fill="F8F9FA"/>
      <w:lang w:val="en-US" w:eastAsia="zh-CN"/>
    </w:rPr>
  </w:style>
  <w:style w:type="paragraph" w:customStyle="1" w:styleId="CodeInline">
    <w:name w:val="CodeInline"/>
    <w:basedOn w:val="a"/>
    <w:next w:val="a"/>
    <w:link w:val="CodeInlineChar"/>
    <w:qFormat/>
    <w:rsid w:val="004D26BD"/>
    <w:pPr>
      <w:shd w:val="clear" w:color="auto" w:fill="F2F2F2" w:themeFill="background1" w:themeFillShade="F2"/>
      <w:spacing w:before="80"/>
    </w:pPr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8F9FA"/>
    </w:rPr>
  </w:style>
  <w:style w:type="character" w:customStyle="1" w:styleId="CodeInlineChar">
    <w:name w:val="CodeInline Char"/>
    <w:basedOn w:val="a0"/>
    <w:link w:val="CodeInline"/>
    <w:rsid w:val="004D26BD"/>
    <w:rPr>
      <w:rFonts w:ascii="Courier New" w:eastAsia="SimSun" w:hAnsi="Courier New"/>
      <w:color w:val="262626" w:themeColor="text1" w:themeTint="D9"/>
      <w:sz w:val="20"/>
      <w:szCs w:val="20"/>
      <w:bdr w:val="single" w:sz="6" w:space="1" w:color="EAECF0" w:frame="1"/>
      <w:shd w:val="clear" w:color="auto" w:fill="F2F2F2" w:themeFill="background1" w:themeFillShade="F2"/>
    </w:rPr>
  </w:style>
  <w:style w:type="paragraph" w:styleId="21">
    <w:name w:val="toc 2"/>
    <w:basedOn w:val="a"/>
    <w:next w:val="a"/>
    <w:autoRedefine/>
    <w:uiPriority w:val="39"/>
    <w:unhideWhenUsed/>
    <w:rsid w:val="00461AF1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461AF1"/>
    <w:pPr>
      <w:spacing w:after="100"/>
      <w:ind w:left="560"/>
    </w:pPr>
  </w:style>
  <w:style w:type="paragraph" w:styleId="af">
    <w:name w:val="caption"/>
    <w:basedOn w:val="a"/>
    <w:next w:val="a"/>
    <w:uiPriority w:val="35"/>
    <w:unhideWhenUsed/>
    <w:qFormat/>
    <w:rsid w:val="00E74BA1"/>
    <w:pPr>
      <w:spacing w:before="0" w:after="200" w:line="240" w:lineRule="auto"/>
      <w:jc w:val="center"/>
    </w:pPr>
    <w:rPr>
      <w:i/>
      <w:iCs/>
      <w:color w:val="404040" w:themeColor="text1" w:themeTint="BF"/>
      <w:sz w:val="24"/>
      <w:szCs w:val="18"/>
    </w:rPr>
  </w:style>
  <w:style w:type="paragraph" w:styleId="af0">
    <w:name w:val="Title"/>
    <w:basedOn w:val="a"/>
    <w:next w:val="a"/>
    <w:link w:val="af1"/>
    <w:uiPriority w:val="10"/>
    <w:qFormat/>
    <w:rsid w:val="00976AA6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1">
    <w:name w:val="Название Знак"/>
    <w:basedOn w:val="a0"/>
    <w:link w:val="af0"/>
    <w:uiPriority w:val="10"/>
    <w:rsid w:val="00976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2">
    <w:name w:val="Normal (Web)"/>
    <w:basedOn w:val="a"/>
    <w:uiPriority w:val="99"/>
    <w:semiHidden/>
    <w:unhideWhenUsed/>
    <w:rsid w:val="00397E7D"/>
    <w:rPr>
      <w:rFonts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397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0;&#1083;&#1077;&#1082;&#1089;&#1072;&#1085;&#1076;&#1088;\Documents\Custom%20Office%20Templates\Bmstu\Bmstu__Universal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Ирт12</b:Tag>
    <b:SourceType>Book</b:SourceType>
    <b:Guid>{2EA6C00E-F547-4C66-B5FF-32B24189FA74}</b:Guid>
    <b:Author>
      <b:Author>
        <b:NameList>
          <b:Person>
            <b:Last>Иртегов</b:Last>
            <b:First>Д.</b:First>
          </b:Person>
        </b:NameList>
      </b:Author>
    </b:Author>
    <b:Title>Введение в операционные системы. Серия : Учебное пособие СПБ</b:Title>
    <b:Year>2012</b:Year>
    <b:Publisher>БХВ-Петербург</b:Publisher>
    <b:Pages>72-78</b:Pages>
    <b:LCID>ru-RU</b:LCID>
    <b:RefOrder>1</b:RefOrder>
  </b:Source>
</b:Sources>
</file>

<file path=customXml/itemProps1.xml><?xml version="1.0" encoding="utf-8"?>
<ds:datastoreItem xmlns:ds="http://schemas.openxmlformats.org/officeDocument/2006/customXml" ds:itemID="{C320C5BD-D001-4560-8AD3-508E1380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Bmstu__Universal.dotx</Template>
  <TotalTime>0</TotalTime>
  <Pages>4</Pages>
  <Words>192</Words>
  <Characters>1095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Сергеевич Пакало</dc:creator>
  <cp:keywords/>
  <dc:description/>
  <cp:lastModifiedBy>Учетная запись Майкрософт</cp:lastModifiedBy>
  <cp:revision>2</cp:revision>
  <cp:lastPrinted>2022-01-22T14:10:00Z</cp:lastPrinted>
  <dcterms:created xsi:type="dcterms:W3CDTF">2022-01-24T09:52:00Z</dcterms:created>
  <dcterms:modified xsi:type="dcterms:W3CDTF">2022-01-24T09:52:00Z</dcterms:modified>
</cp:coreProperties>
</file>